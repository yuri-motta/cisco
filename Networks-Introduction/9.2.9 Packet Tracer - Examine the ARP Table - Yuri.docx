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5421" w14:textId="4F91E754" w:rsidR="004D36D7" w:rsidRPr="00FD4A68" w:rsidRDefault="00000000" w:rsidP="007B3B8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</w:p>
    <w:p w14:paraId="70EDCE57" w14:textId="77777777" w:rsidR="007B3B8D" w:rsidRPr="00D9181B" w:rsidRDefault="007B3B8D" w:rsidP="007B3B8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571"/>
        <w:gridCol w:w="2288"/>
        <w:gridCol w:w="2956"/>
        <w:gridCol w:w="2265"/>
      </w:tblGrid>
      <w:tr w:rsidR="007B3B8D" w14:paraId="7E6CC87A" w14:textId="77777777" w:rsidTr="00935E99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11DA43" w14:textId="77777777"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F2384" w14:textId="77777777"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325D71" w14:textId="77777777"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376D67" w14:textId="77777777"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14:paraId="265C9CB3" w14:textId="77777777" w:rsidTr="00935E99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14:paraId="2E53FC23" w14:textId="77777777"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14:paraId="66FCA274" w14:textId="77777777"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14:paraId="04F130E2" w14:textId="77777777"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14:paraId="33ED016E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1AFAEF64" w14:textId="77777777" w:rsidTr="00935E99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14:paraId="49F43A4C" w14:textId="77777777"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14:paraId="396D4316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2FB375CA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12BA9536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1EEDA71C" w14:textId="77777777" w:rsidTr="00935E99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14:paraId="27BEA0B4" w14:textId="77777777"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14:paraId="5727D6E8" w14:textId="77777777"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14:paraId="2E6C60FE" w14:textId="77777777"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14:paraId="0ED1BA88" w14:textId="77777777"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14:paraId="2EBC34F4" w14:textId="77777777" w:rsidTr="00935E99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14:paraId="1E309D63" w14:textId="77777777"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14:paraId="4A12ABFE" w14:textId="77777777"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14:paraId="495CFE9F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14:paraId="0FA10151" w14:textId="77777777"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14:paraId="3B4F4E8D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054834C8" w14:textId="77777777"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14:paraId="3E1DA2B7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11F819F4" w14:textId="77777777"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14:paraId="76086673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209C8B9A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6C854BF7" w14:textId="77777777"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14:paraId="50C02D47" w14:textId="77777777"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14:paraId="7795E205" w14:textId="77777777"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14:paraId="4C0CC2DE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4B91F8D2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30A45B54" w14:textId="77777777"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14:paraId="2C506AD3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241EFB2B" w14:textId="77777777"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14:paraId="53966448" w14:textId="77777777"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14:paraId="7054B00C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3A0361E3" w14:textId="77777777"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14:paraId="2ECF13E3" w14:textId="77777777"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14:paraId="593ABDCF" w14:textId="77777777"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14:paraId="3D909FF1" w14:textId="77777777"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14:paraId="0FCC4C63" w14:textId="77777777" w:rsidTr="00935E99">
        <w:trPr>
          <w:cantSplit/>
          <w:jc w:val="center"/>
        </w:trPr>
        <w:tc>
          <w:tcPr>
            <w:tcW w:w="2427" w:type="dxa"/>
            <w:vAlign w:val="bottom"/>
          </w:tcPr>
          <w:p w14:paraId="7BF2B1D8" w14:textId="77777777"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14:paraId="289DA47B" w14:textId="77777777"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14:paraId="42BBC3A6" w14:textId="77777777"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14:paraId="384D7D4A" w14:textId="77777777"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14:paraId="59AAF26E" w14:textId="77777777" w:rsidR="00353AAC" w:rsidRDefault="00353AAC" w:rsidP="00353AAC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2B9B36E7" w14:textId="77777777" w:rsidR="007B3B8D" w:rsidRPr="00BB73FF" w:rsidRDefault="007B3B8D" w:rsidP="007B3B8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7C95F396" w14:textId="77777777" w:rsidR="007B3B8D" w:rsidRPr="004C0909" w:rsidRDefault="007B3B8D" w:rsidP="007B3B8D">
      <w:pPr>
        <w:pStyle w:val="BodyTextL25Bold"/>
      </w:pPr>
      <w:r>
        <w:t>Part 1: Examine an ARP Request</w:t>
      </w:r>
    </w:p>
    <w:p w14:paraId="1FAEC020" w14:textId="77777777" w:rsidR="007B3B8D" w:rsidRPr="004C0909" w:rsidRDefault="007B3B8D" w:rsidP="007B3B8D">
      <w:pPr>
        <w:pStyle w:val="BodyTextL25Bold"/>
      </w:pPr>
      <w:r>
        <w:t>Part 2: Examine a Switch MAC Address Table</w:t>
      </w:r>
    </w:p>
    <w:p w14:paraId="0E0D3E34" w14:textId="77777777"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14:paraId="2D181BAC" w14:textId="77777777"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</w:rPr>
      </w:pPr>
      <w:r>
        <w:t>Background</w:t>
      </w:r>
    </w:p>
    <w:p w14:paraId="10EA539A" w14:textId="77777777"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14:paraId="089604AE" w14:textId="77777777" w:rsidR="007B3B8D" w:rsidRDefault="007B3B8D" w:rsidP="007B3B8D">
      <w:pPr>
        <w:pStyle w:val="Heading1"/>
      </w:pPr>
      <w:r>
        <w:t>Instructions</w:t>
      </w:r>
    </w:p>
    <w:p w14:paraId="7E3E307E" w14:textId="77777777" w:rsidR="007B3B8D" w:rsidRDefault="007B3B8D" w:rsidP="007B3B8D">
      <w:pPr>
        <w:pStyle w:val="Heading2"/>
      </w:pPr>
      <w:r>
        <w:t>Examine</w:t>
      </w:r>
      <w:r w:rsidRPr="00A87024">
        <w:t xml:space="preserve"> an ARP Request</w:t>
      </w:r>
    </w:p>
    <w:p w14:paraId="32D75533" w14:textId="77777777" w:rsidR="007B3B8D" w:rsidRDefault="007B3B8D" w:rsidP="007B3B8D">
      <w:pPr>
        <w:pStyle w:val="Heading3"/>
      </w:pPr>
      <w:r>
        <w:t>Generate ARP requests by pinging 172.16.31.3 from 172.16.31.2.</w:t>
      </w:r>
    </w:p>
    <w:p w14:paraId="09EC5016" w14:textId="77777777" w:rsidR="005C7D2E" w:rsidRPr="005C7D2E" w:rsidRDefault="005C7D2E" w:rsidP="005C7D2E">
      <w:pPr>
        <w:pStyle w:val="ConfigWindow"/>
      </w:pPr>
      <w:r>
        <w:t>Open a command prompt</w:t>
      </w:r>
    </w:p>
    <w:p w14:paraId="49C90534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14:paraId="3FD971FC" w14:textId="77777777" w:rsidR="007B3B8D" w:rsidRDefault="007B3B8D" w:rsidP="007B3B8D">
      <w:pPr>
        <w:pStyle w:val="SubStepAlpha"/>
      </w:pPr>
      <w:r>
        <w:t xml:space="preserve">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command to clear the ARP table.</w:t>
      </w:r>
    </w:p>
    <w:p w14:paraId="13F69F13" w14:textId="77777777" w:rsidR="005C7D2E" w:rsidRDefault="005C7D2E" w:rsidP="005C7D2E">
      <w:pPr>
        <w:pStyle w:val="ConfigWindow"/>
      </w:pPr>
      <w:r>
        <w:t>Close a command prompt</w:t>
      </w:r>
    </w:p>
    <w:p w14:paraId="77415D29" w14:textId="77777777"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So the computer sends an </w:t>
      </w:r>
      <w:r w:rsidRPr="00DA0B14">
        <w:t>ARP</w:t>
      </w:r>
      <w:r>
        <w:t xml:space="preserve"> broadcast frame to find the MAC address of the destination.</w:t>
      </w:r>
    </w:p>
    <w:p w14:paraId="219FF61E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14:paraId="10B19912" w14:textId="77777777" w:rsidR="002A333C" w:rsidRDefault="002A333C" w:rsidP="002A333C">
      <w:pPr>
        <w:pStyle w:val="Heading4"/>
      </w:pPr>
      <w:r>
        <w:lastRenderedPageBreak/>
        <w:t>Question:</w:t>
      </w:r>
    </w:p>
    <w:p w14:paraId="0849F58C" w14:textId="77777777"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</w:p>
    <w:p w14:paraId="38D88E9F" w14:textId="4C6A0E95" w:rsidR="67CEF203" w:rsidRDefault="67CEF203" w:rsidP="553F7B4E">
      <w:pPr>
        <w:pStyle w:val="BodyTextL50"/>
        <w:keepNext/>
        <w:spacing w:before="0"/>
      </w:pPr>
      <w:r w:rsidRPr="553F7B4E">
        <w:t>Yes.</w:t>
      </w:r>
    </w:p>
    <w:p w14:paraId="4F814452" w14:textId="0203A4CB" w:rsidR="67CEF203" w:rsidRDefault="67CEF203" w:rsidP="553F7B4E">
      <w:pPr>
        <w:pStyle w:val="BodyTextL50"/>
        <w:keepNext/>
        <w:spacing w:before="0"/>
      </w:pPr>
      <w:r w:rsidRPr="553F7B4E">
        <w:t>DEST ADDR:0060.7036.2849</w:t>
      </w:r>
    </w:p>
    <w:p w14:paraId="185DC392" w14:textId="77777777" w:rsidR="007B3B8D" w:rsidRDefault="007B3B8D" w:rsidP="007B3B8D">
      <w:pPr>
        <w:pStyle w:val="AnswerLineL50"/>
      </w:pPr>
      <w:r>
        <w:t>Type your answers here.</w:t>
      </w:r>
    </w:p>
    <w:p w14:paraId="6F4363E0" w14:textId="77777777"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14:paraId="075B6F08" w14:textId="77777777" w:rsidR="002A333C" w:rsidRDefault="002A333C" w:rsidP="002A333C">
      <w:pPr>
        <w:pStyle w:val="Heading4"/>
      </w:pPr>
      <w:r>
        <w:t>Question:</w:t>
      </w:r>
    </w:p>
    <w:p w14:paraId="59BF33B0" w14:textId="77777777" w:rsidR="007B3B8D" w:rsidRDefault="007B3B8D" w:rsidP="002A333C">
      <w:pPr>
        <w:pStyle w:val="BodyTextL50"/>
        <w:spacing w:before="0"/>
      </w:pPr>
      <w:r>
        <w:t xml:space="preserve">How many copies of the PDU did </w:t>
      </w:r>
      <w:r w:rsidRPr="553F7B4E">
        <w:rPr>
          <w:b/>
          <w:bCs/>
        </w:rPr>
        <w:t>Switch1</w:t>
      </w:r>
      <w:r>
        <w:t xml:space="preserve"> make?</w:t>
      </w:r>
    </w:p>
    <w:p w14:paraId="635C9A5C" w14:textId="316B15FE" w:rsidR="47CF1EA4" w:rsidRDefault="002F12CF" w:rsidP="553F7B4E">
      <w:pPr>
        <w:pStyle w:val="BodyTextL50"/>
        <w:spacing w:before="0"/>
      </w:pPr>
      <w:r>
        <w:t>1</w:t>
      </w:r>
    </w:p>
    <w:p w14:paraId="172EC01B" w14:textId="77777777" w:rsidR="007B3B8D" w:rsidRDefault="007B3B8D" w:rsidP="007B3B8D">
      <w:pPr>
        <w:pStyle w:val="AnswerLineL50"/>
      </w:pPr>
      <w:r>
        <w:t>Type your answers here.</w:t>
      </w:r>
    </w:p>
    <w:p w14:paraId="64DC1B1A" w14:textId="77777777" w:rsidR="007B3B8D" w:rsidRDefault="007B3B8D" w:rsidP="002A333C">
      <w:pPr>
        <w:pStyle w:val="BodyTextL50"/>
      </w:pPr>
      <w:r>
        <w:t>What is the IP address of the device that accepted the PDU?</w:t>
      </w:r>
    </w:p>
    <w:p w14:paraId="648BD379" w14:textId="373D6188" w:rsidR="7AA81DFB" w:rsidRDefault="7AA81DFB" w:rsidP="553F7B4E">
      <w:pPr>
        <w:pStyle w:val="BodyTextL50"/>
      </w:pPr>
      <w:r>
        <w:t>172.16.31.3</w:t>
      </w:r>
    </w:p>
    <w:p w14:paraId="6B08A5A9" w14:textId="77777777" w:rsidR="007B3B8D" w:rsidRDefault="007B3B8D" w:rsidP="007B3B8D">
      <w:pPr>
        <w:pStyle w:val="AnswerLineL50"/>
      </w:pPr>
      <w:r>
        <w:t>Type your answers here.</w:t>
      </w:r>
    </w:p>
    <w:p w14:paraId="2BE0373B" w14:textId="77777777"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14:paraId="53B38A08" w14:textId="77777777" w:rsidR="002A333C" w:rsidRDefault="002A333C" w:rsidP="002A333C">
      <w:pPr>
        <w:pStyle w:val="Heading4"/>
      </w:pPr>
      <w:r>
        <w:t>Question:</w:t>
      </w:r>
    </w:p>
    <w:p w14:paraId="29C32635" w14:textId="77777777" w:rsidR="007B3B8D" w:rsidRPr="00E35D7D" w:rsidRDefault="007B3B8D" w:rsidP="0058727C">
      <w:pPr>
        <w:pStyle w:val="BodyTextL50"/>
        <w:spacing w:before="0"/>
      </w:pPr>
      <w:r>
        <w:t>What happened to the source and destination MAC addresses?</w:t>
      </w:r>
    </w:p>
    <w:p w14:paraId="6E3B8D0E" w14:textId="41C9425A" w:rsidR="6BCF978E" w:rsidRDefault="6BCF978E" w:rsidP="553F7B4E">
      <w:pPr>
        <w:pStyle w:val="BodyTextL50"/>
        <w:spacing w:before="0"/>
      </w:pPr>
      <w:r>
        <w:t>They switched. Source became destination and destination became source.</w:t>
      </w:r>
    </w:p>
    <w:p w14:paraId="6327FB7A" w14:textId="08D86EBA" w:rsidR="6BCF978E" w:rsidRDefault="6BCF978E" w:rsidP="553F7B4E">
      <w:pPr>
        <w:pStyle w:val="BodyTextL50"/>
        <w:spacing w:before="0"/>
      </w:pPr>
      <w:r w:rsidRPr="553F7B4E">
        <w:t>DEST ADDR:000C.85CC.1DA7-&gt; 172.16.31.2</w:t>
      </w:r>
    </w:p>
    <w:p w14:paraId="350D0F3C" w14:textId="6BDC2F41" w:rsidR="6BCF978E" w:rsidRDefault="6BCF978E" w:rsidP="553F7B4E">
      <w:pPr>
        <w:pStyle w:val="BodyTextL50"/>
        <w:spacing w:before="0"/>
      </w:pPr>
      <w:r w:rsidRPr="553F7B4E">
        <w:t>SRC ADDR:0060.7036.2849</w:t>
      </w:r>
      <w:r w:rsidR="0FA9539B" w:rsidRPr="553F7B4E">
        <w:t xml:space="preserve"> - &gt; 172.16.31.3</w:t>
      </w:r>
    </w:p>
    <w:p w14:paraId="5B9D8328" w14:textId="30FC3243" w:rsidR="553F7B4E" w:rsidRDefault="553F7B4E" w:rsidP="553F7B4E">
      <w:pPr>
        <w:pStyle w:val="AnswerLineL50"/>
      </w:pPr>
    </w:p>
    <w:p w14:paraId="3E9D75CD" w14:textId="77777777" w:rsidR="007B3B8D" w:rsidRPr="00E35D7D" w:rsidRDefault="007B3B8D" w:rsidP="553F7B4E">
      <w:pPr>
        <w:pStyle w:val="AnswerLineL50"/>
        <w:ind w:left="0"/>
      </w:pPr>
      <w:r>
        <w:t>Type your answers here.</w:t>
      </w:r>
    </w:p>
    <w:p w14:paraId="26F3A638" w14:textId="77777777"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14:paraId="6C3C6990" w14:textId="77777777" w:rsidR="002A333C" w:rsidRDefault="002A333C" w:rsidP="002A333C">
      <w:pPr>
        <w:pStyle w:val="Heading4"/>
      </w:pPr>
      <w:r>
        <w:t>Question:</w:t>
      </w:r>
    </w:p>
    <w:p w14:paraId="64AAB47E" w14:textId="172EB498"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</w:p>
    <w:p w14:paraId="7381384E" w14:textId="3F5A09D0" w:rsidR="00BD5760" w:rsidRDefault="00BD5760" w:rsidP="002A333C">
      <w:pPr>
        <w:pStyle w:val="BodyTextL50"/>
        <w:spacing w:before="0"/>
      </w:pPr>
      <w:r>
        <w:t>1</w:t>
      </w:r>
    </w:p>
    <w:p w14:paraId="03DB374B" w14:textId="7C37459A" w:rsidR="007B3B8D" w:rsidRDefault="007B3B8D" w:rsidP="007B3B8D">
      <w:pPr>
        <w:pStyle w:val="AnswerLineL50"/>
      </w:pPr>
      <w:r>
        <w:t>here.</w:t>
      </w:r>
    </w:p>
    <w:p w14:paraId="6944FD97" w14:textId="77777777" w:rsidR="007B3B8D" w:rsidRDefault="007B3B8D" w:rsidP="007B3B8D">
      <w:pPr>
        <w:pStyle w:val="Heading3"/>
      </w:pPr>
      <w:r w:rsidRPr="00A87024">
        <w:t>Examine</w:t>
      </w:r>
      <w:r>
        <w:t xml:space="preserve"> the</w:t>
      </w:r>
      <w:r w:rsidRPr="00A87024">
        <w:t xml:space="preserve"> ARP table.</w:t>
      </w:r>
    </w:p>
    <w:p w14:paraId="16C181BE" w14:textId="77777777"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14:paraId="189B217B" w14:textId="77777777" w:rsidR="002A333C" w:rsidRDefault="002A333C" w:rsidP="002A333C">
      <w:pPr>
        <w:pStyle w:val="Heading4"/>
      </w:pPr>
      <w:r>
        <w:t>Question:</w:t>
      </w:r>
    </w:p>
    <w:p w14:paraId="12601BCA" w14:textId="77777777"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</w:p>
    <w:p w14:paraId="0C16DF64" w14:textId="60DD3483" w:rsidR="007B3B8D" w:rsidRDefault="003E6E66" w:rsidP="003E6E66">
      <w:pPr>
        <w:pStyle w:val="BodyTextL50"/>
        <w:spacing w:before="0"/>
      </w:pPr>
      <w:r>
        <w:t>Yes</w:t>
      </w:r>
      <w:r w:rsidR="007B3B8D">
        <w:t xml:space="preserve"> </w:t>
      </w:r>
    </w:p>
    <w:p w14:paraId="50C6C647" w14:textId="77777777" w:rsidR="007B3B8D" w:rsidRDefault="007B3B8D" w:rsidP="002A333C">
      <w:pPr>
        <w:pStyle w:val="SubStepAlpha"/>
      </w:pPr>
      <w:r>
        <w:t xml:space="preserve">Switch back to </w:t>
      </w:r>
      <w:r w:rsidRPr="004F48FC">
        <w:rPr>
          <w:b/>
        </w:rPr>
        <w:t>Realtime</w:t>
      </w:r>
      <w:r>
        <w:t xml:space="preserve"> and the ping completes.</w:t>
      </w:r>
    </w:p>
    <w:p w14:paraId="74B16290" w14:textId="77777777"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proofErr w:type="spellStart"/>
      <w:r w:rsidRPr="00766B36">
        <w:rPr>
          <w:b/>
        </w:rPr>
        <w:t>arp</w:t>
      </w:r>
      <w:proofErr w:type="spellEnd"/>
      <w:r w:rsidRPr="00766B36">
        <w:rPr>
          <w:b/>
        </w:rPr>
        <w:t xml:space="preserve"> </w:t>
      </w:r>
      <w:r>
        <w:rPr>
          <w:b/>
        </w:rPr>
        <w:t>–</w:t>
      </w:r>
      <w:r w:rsidRPr="00766B36">
        <w:rPr>
          <w:b/>
        </w:rPr>
        <w:t>a</w:t>
      </w:r>
      <w:r w:rsidRPr="00A95126">
        <w:t xml:space="preserve"> </w:t>
      </w:r>
      <w:r>
        <w:t>command</w:t>
      </w:r>
      <w:r w:rsidR="002A333C">
        <w:t>.</w:t>
      </w:r>
    </w:p>
    <w:p w14:paraId="541F272C" w14:textId="77777777" w:rsidR="002A333C" w:rsidRDefault="002A333C" w:rsidP="002A333C">
      <w:pPr>
        <w:pStyle w:val="Heading4"/>
      </w:pPr>
      <w:r>
        <w:t>Question:</w:t>
      </w:r>
    </w:p>
    <w:p w14:paraId="4A2E9C60" w14:textId="77777777" w:rsidR="002A333C" w:rsidRDefault="007B3B8D" w:rsidP="002A333C">
      <w:pPr>
        <w:pStyle w:val="BodyTextL50"/>
        <w:spacing w:before="0"/>
      </w:pPr>
      <w:r>
        <w:t>To what IP address does the MAC address entry correspond?</w:t>
      </w:r>
    </w:p>
    <w:p w14:paraId="457D625A" w14:textId="77777777" w:rsidR="004B6F66" w:rsidRDefault="004B6F66" w:rsidP="004B6F66">
      <w:pPr>
        <w:pStyle w:val="BodyTextL50"/>
        <w:spacing w:before="0"/>
      </w:pPr>
      <w:r>
        <w:t>Internet Address      Physical Address      Type</w:t>
      </w:r>
    </w:p>
    <w:p w14:paraId="1E3EBE09" w14:textId="7632FEFE" w:rsidR="004B6F66" w:rsidRDefault="004B6F66" w:rsidP="004B6F66">
      <w:pPr>
        <w:pStyle w:val="BodyTextL50"/>
        <w:spacing w:before="0"/>
      </w:pPr>
      <w:r>
        <w:t xml:space="preserve">  172.16.31.3           0060.7036.2849        dynamic</w:t>
      </w:r>
    </w:p>
    <w:p w14:paraId="7931DD19" w14:textId="77777777" w:rsidR="002A333C" w:rsidRDefault="002A333C" w:rsidP="002A333C">
      <w:pPr>
        <w:pStyle w:val="AnswerLineL50"/>
      </w:pPr>
      <w:r>
        <w:t>Type your answers here.</w:t>
      </w:r>
    </w:p>
    <w:p w14:paraId="45BA4294" w14:textId="77777777" w:rsidR="002A333C" w:rsidRDefault="007B3B8D" w:rsidP="002A333C">
      <w:pPr>
        <w:pStyle w:val="BodyTextL50"/>
      </w:pPr>
      <w:r>
        <w:t>In general, when does an end device issue an ARP request?</w:t>
      </w:r>
    </w:p>
    <w:p w14:paraId="5118C5ED" w14:textId="08BBA0D5" w:rsidR="0076748B" w:rsidRDefault="0076748B" w:rsidP="002A333C">
      <w:pPr>
        <w:pStyle w:val="BodyTextL50"/>
      </w:pPr>
      <w:r>
        <w:t>If it needs to know the MAC Adress for a specific IP.</w:t>
      </w:r>
    </w:p>
    <w:p w14:paraId="15990F9F" w14:textId="77777777" w:rsidR="002A333C" w:rsidRDefault="002A333C" w:rsidP="002A333C">
      <w:pPr>
        <w:pStyle w:val="AnswerLineL50"/>
      </w:pPr>
      <w:r>
        <w:t>Type your answers here.</w:t>
      </w:r>
    </w:p>
    <w:p w14:paraId="083A9821" w14:textId="77777777" w:rsidR="007B3B8D" w:rsidRDefault="007B3B8D" w:rsidP="002A333C">
      <w:pPr>
        <w:pStyle w:val="Heading2"/>
      </w:pPr>
      <w:r>
        <w:lastRenderedPageBreak/>
        <w:t>Examine a Switch MAC Address Table</w:t>
      </w:r>
    </w:p>
    <w:p w14:paraId="4AEAF18B" w14:textId="77777777" w:rsidR="007B3B8D" w:rsidRDefault="007B3B8D" w:rsidP="002A333C">
      <w:pPr>
        <w:pStyle w:val="Heading3"/>
      </w:pPr>
      <w:r>
        <w:t>Generate additional traffic to populate the switch MAC address table.</w:t>
      </w:r>
    </w:p>
    <w:p w14:paraId="32414D3E" w14:textId="77777777" w:rsidR="005C7D2E" w:rsidRPr="005C7D2E" w:rsidRDefault="005C7D2E" w:rsidP="005C7D2E">
      <w:pPr>
        <w:pStyle w:val="ConfigWindow"/>
      </w:pPr>
      <w:r>
        <w:t>Open a command prompt</w:t>
      </w:r>
    </w:p>
    <w:p w14:paraId="0E3D2502" w14:textId="77777777" w:rsidR="007B3B8D" w:rsidRDefault="007B3B8D" w:rsidP="00DC2734">
      <w:pPr>
        <w:pStyle w:val="SubStepAlpha"/>
        <w:spacing w:before="0"/>
      </w:pPr>
      <w:r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14:paraId="5AC17D44" w14:textId="77777777"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14:paraId="4BEF74BE" w14:textId="77777777" w:rsidR="002A333C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Pr="00A95126">
        <w:t xml:space="preserve"> </w:t>
      </w:r>
      <w:r>
        <w:t>command.</w:t>
      </w:r>
    </w:p>
    <w:p w14:paraId="3C5E6B19" w14:textId="77777777" w:rsidR="002A333C" w:rsidRDefault="002A333C" w:rsidP="002A333C">
      <w:pPr>
        <w:pStyle w:val="Heading4"/>
      </w:pPr>
      <w:r>
        <w:t>Question:</w:t>
      </w:r>
    </w:p>
    <w:p w14:paraId="5875188F" w14:textId="336DA45B" w:rsidR="002A333C" w:rsidRDefault="007B3B8D" w:rsidP="00EA5F0A">
      <w:pPr>
        <w:pStyle w:val="BodyTextL50"/>
        <w:spacing w:before="0"/>
      </w:pPr>
      <w:r>
        <w:t xml:space="preserve">How many replies were sent and </w:t>
      </w:r>
      <w:proofErr w:type="spellStart"/>
      <w:r>
        <w:t>received?</w:t>
      </w:r>
      <w:r w:rsidR="002A333C" w:rsidRPr="002A333C">
        <w:t>Type</w:t>
      </w:r>
      <w:proofErr w:type="spellEnd"/>
      <w:r w:rsidR="002A333C" w:rsidRPr="002A333C">
        <w:t xml:space="preserve"> your answers here.</w:t>
      </w:r>
    </w:p>
    <w:p w14:paraId="517FD9E3" w14:textId="5149C320" w:rsidR="00AC7742" w:rsidRPr="002A333C" w:rsidRDefault="00AC7742" w:rsidP="00EA5F0A">
      <w:pPr>
        <w:pStyle w:val="BodyTextL50"/>
        <w:spacing w:before="0"/>
      </w:pPr>
      <w:r>
        <w:t>All pings were successful – 4 pings.</w:t>
      </w:r>
    </w:p>
    <w:p w14:paraId="5CC22F31" w14:textId="77777777" w:rsidR="005C7D2E" w:rsidRPr="005C7D2E" w:rsidRDefault="005C7D2E" w:rsidP="005C7D2E">
      <w:pPr>
        <w:pStyle w:val="ConfigWindow"/>
      </w:pPr>
      <w:r w:rsidRPr="005C7D2E">
        <w:t>Close a command prompt</w:t>
      </w:r>
    </w:p>
    <w:p w14:paraId="2099434B" w14:textId="77777777" w:rsidR="007B3B8D" w:rsidRDefault="007B3B8D" w:rsidP="00DC2734">
      <w:pPr>
        <w:pStyle w:val="Heading3"/>
        <w:spacing w:before="120"/>
      </w:pPr>
      <w:r>
        <w:t>Examine the MAC address table on the switches.</w:t>
      </w:r>
    </w:p>
    <w:p w14:paraId="32B75B94" w14:textId="77777777"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14:paraId="3F41139C" w14:textId="77777777" w:rsidR="002A333C" w:rsidRDefault="002A333C" w:rsidP="002A333C">
      <w:pPr>
        <w:pStyle w:val="Heading4"/>
      </w:pPr>
      <w:r>
        <w:t>Question:</w:t>
      </w:r>
    </w:p>
    <w:p w14:paraId="3E9A0F27" w14:textId="77777777"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14:paraId="47683D58" w14:textId="41492293" w:rsidR="006048CE" w:rsidRDefault="006048CE" w:rsidP="00502ACC">
      <w:pPr>
        <w:pStyle w:val="BodyTextL50"/>
        <w:spacing w:before="0"/>
      </w:pPr>
      <w:r>
        <w:t>Yes.</w:t>
      </w:r>
    </w:p>
    <w:p w14:paraId="05062ED7" w14:textId="77777777" w:rsidR="006048CE" w:rsidRDefault="006048CE" w:rsidP="006048CE">
      <w:pPr>
        <w:pStyle w:val="BodyTextL50"/>
        <w:spacing w:before="0"/>
      </w:pPr>
      <w:proofErr w:type="spellStart"/>
      <w:r>
        <w:t>Vlan</w:t>
      </w:r>
      <w:proofErr w:type="spellEnd"/>
      <w:r>
        <w:t xml:space="preserve">    Mac Address       Type        Ports</w:t>
      </w:r>
    </w:p>
    <w:p w14:paraId="7A125831" w14:textId="04E92357" w:rsidR="006048CE" w:rsidRDefault="006048CE" w:rsidP="00502ACC">
      <w:pPr>
        <w:pStyle w:val="BodyTextL50"/>
        <w:spacing w:before="0"/>
      </w:pPr>
      <w:r>
        <w:t>----    -----------       --------    -----</w:t>
      </w:r>
    </w:p>
    <w:p w14:paraId="2CCE56E6" w14:textId="77777777" w:rsidR="006048CE" w:rsidRDefault="006048CE" w:rsidP="006048CE">
      <w:pPr>
        <w:pStyle w:val="BodyTextL50"/>
        <w:spacing w:before="0"/>
      </w:pPr>
      <w:r>
        <w:t xml:space="preserve">   1    0002.1640.8d75    DYNAMIC     Fa0/3</w:t>
      </w:r>
    </w:p>
    <w:p w14:paraId="02E87C37" w14:textId="77777777" w:rsidR="006048CE" w:rsidRDefault="006048CE" w:rsidP="006048CE">
      <w:pPr>
        <w:pStyle w:val="BodyTextL50"/>
        <w:spacing w:before="0"/>
      </w:pPr>
      <w:r>
        <w:t xml:space="preserve">   1    000c.85cc.1da7    DYNAMIC     Fa0/1</w:t>
      </w:r>
    </w:p>
    <w:p w14:paraId="2BF20879" w14:textId="77777777" w:rsidR="006048CE" w:rsidRDefault="006048CE" w:rsidP="006048CE">
      <w:pPr>
        <w:pStyle w:val="BodyTextL50"/>
        <w:spacing w:before="0"/>
      </w:pPr>
      <w:r>
        <w:t xml:space="preserve">   1    0060.7036.2849    DYNAMIC     Fa0/2</w:t>
      </w:r>
    </w:p>
    <w:p w14:paraId="5FE5CE8A" w14:textId="7F3BD02A" w:rsidR="006048CE" w:rsidRDefault="006048CE" w:rsidP="006048CE">
      <w:pPr>
        <w:pStyle w:val="BodyTextL50"/>
        <w:spacing w:before="0"/>
      </w:pPr>
      <w:r>
        <w:t xml:space="preserve">   1    00e0.f7b1.8901    DYNAMIC     Gig0/1</w:t>
      </w:r>
    </w:p>
    <w:p w14:paraId="72AF16A8" w14:textId="77777777" w:rsidR="006048CE" w:rsidRDefault="006048CE" w:rsidP="006048CE">
      <w:pPr>
        <w:pStyle w:val="BodyTextL50"/>
        <w:spacing w:before="0"/>
      </w:pPr>
    </w:p>
    <w:p w14:paraId="144E797C" w14:textId="77777777"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14:paraId="2197423F" w14:textId="77777777" w:rsidR="002A333C" w:rsidRDefault="002A333C" w:rsidP="002A333C">
      <w:pPr>
        <w:pStyle w:val="Heading4"/>
      </w:pPr>
      <w:r>
        <w:t>Questions:</w:t>
      </w:r>
    </w:p>
    <w:p w14:paraId="42D52734" w14:textId="77777777"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14:paraId="5E5224AB" w14:textId="424E2A4F" w:rsidR="00502ACC" w:rsidRDefault="00502ACC" w:rsidP="002A333C">
      <w:pPr>
        <w:pStyle w:val="BodyTextL50"/>
        <w:spacing w:before="0"/>
      </w:pPr>
      <w:r>
        <w:t>Yes</w:t>
      </w:r>
    </w:p>
    <w:p w14:paraId="2D95ECFD" w14:textId="77777777" w:rsidR="00502ACC" w:rsidRDefault="00502ACC" w:rsidP="00502ACC">
      <w:pPr>
        <w:pStyle w:val="BodyTextL50"/>
        <w:spacing w:before="0"/>
      </w:pPr>
      <w:proofErr w:type="spellStart"/>
      <w:r>
        <w:t>Vlan</w:t>
      </w:r>
      <w:proofErr w:type="spellEnd"/>
      <w:r>
        <w:t xml:space="preserve">    Mac Address       Type        Ports</w:t>
      </w:r>
    </w:p>
    <w:p w14:paraId="1225C9F2" w14:textId="38764879" w:rsidR="00502ACC" w:rsidRDefault="00502ACC" w:rsidP="00502ACC">
      <w:pPr>
        <w:pStyle w:val="BodyTextL50"/>
        <w:spacing w:before="0"/>
      </w:pPr>
      <w:r>
        <w:t>----    -----------       --------    -----</w:t>
      </w:r>
    </w:p>
    <w:p w14:paraId="4EC0F7E5" w14:textId="77777777" w:rsidR="00502ACC" w:rsidRDefault="00502ACC" w:rsidP="00502ACC">
      <w:pPr>
        <w:pStyle w:val="BodyTextL50"/>
        <w:spacing w:before="0"/>
      </w:pPr>
      <w:r>
        <w:t xml:space="preserve">   1    0001.6458.2501    DYNAMIC     Gig0/1</w:t>
      </w:r>
    </w:p>
    <w:p w14:paraId="5BF2E1C2" w14:textId="77777777" w:rsidR="00502ACC" w:rsidRDefault="00502ACC" w:rsidP="00502ACC">
      <w:pPr>
        <w:pStyle w:val="BodyTextL50"/>
        <w:spacing w:before="0"/>
      </w:pPr>
      <w:r>
        <w:t xml:space="preserve">   1    0060.2f84.4ab6    DYNAMIC     Fa0/2</w:t>
      </w:r>
    </w:p>
    <w:p w14:paraId="359DA0B2" w14:textId="0FCBB9F4" w:rsidR="00502ACC" w:rsidRDefault="00502ACC" w:rsidP="00502ACC">
      <w:pPr>
        <w:pStyle w:val="BodyTextL50"/>
        <w:spacing w:before="0"/>
      </w:pPr>
      <w:r>
        <w:t xml:space="preserve">   1    0060.4706.572b    DYNAMIC     Fa0/2</w:t>
      </w:r>
    </w:p>
    <w:p w14:paraId="064DD833" w14:textId="77777777" w:rsidR="002A333C" w:rsidRDefault="002A333C" w:rsidP="002A333C">
      <w:pPr>
        <w:pStyle w:val="AnswerLineL50"/>
      </w:pPr>
      <w:r>
        <w:t>Type your answers here.</w:t>
      </w:r>
    </w:p>
    <w:p w14:paraId="0BE37359" w14:textId="77777777" w:rsidR="002A333C" w:rsidRDefault="007B3B8D" w:rsidP="002A333C">
      <w:pPr>
        <w:pStyle w:val="BodyTextL50"/>
      </w:pPr>
      <w:r>
        <w:t>Why are two MAC addresses associated with one port?</w:t>
      </w:r>
    </w:p>
    <w:p w14:paraId="49335CB8" w14:textId="28FF293F" w:rsidR="00A837F6" w:rsidRDefault="00A837F6" w:rsidP="002A333C">
      <w:pPr>
        <w:pStyle w:val="BodyTextL50"/>
      </w:pPr>
      <w:r>
        <w:t xml:space="preserve">Because both laptops are using </w:t>
      </w:r>
      <w:r w:rsidR="00B47AA9">
        <w:t>access point (Wireless Interface) that is connected to F0/2 on Switch0</w:t>
      </w:r>
    </w:p>
    <w:p w14:paraId="2FCCC951" w14:textId="77777777" w:rsidR="002A333C" w:rsidRDefault="002A333C" w:rsidP="002A333C">
      <w:pPr>
        <w:pStyle w:val="AnswerLineL50"/>
      </w:pPr>
      <w:r>
        <w:t>Type your answers here.</w:t>
      </w:r>
    </w:p>
    <w:p w14:paraId="55BCF555" w14:textId="77777777" w:rsidR="007B3B8D" w:rsidRDefault="007B3B8D" w:rsidP="002A333C">
      <w:pPr>
        <w:pStyle w:val="Heading2"/>
      </w:pPr>
      <w:r>
        <w:t>Examine the ARP Process in Remote Communications</w:t>
      </w:r>
    </w:p>
    <w:p w14:paraId="4D1CB35E" w14:textId="77777777" w:rsidR="007B3B8D" w:rsidRDefault="007B3B8D" w:rsidP="002A333C">
      <w:pPr>
        <w:pStyle w:val="Heading3"/>
      </w:pPr>
      <w:r>
        <w:t>Generate traffic to produce ARP traffic.</w:t>
      </w:r>
    </w:p>
    <w:p w14:paraId="6119EFCB" w14:textId="77777777"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14:paraId="3B1125FF" w14:textId="77777777"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14:paraId="1BEB8D04" w14:textId="77777777"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14:paraId="368DA314" w14:textId="77777777" w:rsidR="002A333C" w:rsidRDefault="007B3B8D" w:rsidP="002A333C">
      <w:pPr>
        <w:pStyle w:val="SubStepAlpha"/>
      </w:pPr>
      <w:r>
        <w:lastRenderedPageBreak/>
        <w:t xml:space="preserve">Type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 w:rsidR="002A333C">
        <w:t>.</w:t>
      </w:r>
    </w:p>
    <w:p w14:paraId="72B5FAD2" w14:textId="77777777" w:rsidR="002A333C" w:rsidRDefault="002A333C" w:rsidP="002A333C">
      <w:pPr>
        <w:pStyle w:val="Heading4"/>
      </w:pPr>
      <w:r>
        <w:t>Question:</w:t>
      </w:r>
    </w:p>
    <w:p w14:paraId="4A645235" w14:textId="77777777" w:rsidR="002A333C" w:rsidRDefault="007B3B8D" w:rsidP="002A333C">
      <w:pPr>
        <w:pStyle w:val="BodyTextL50"/>
        <w:spacing w:before="0"/>
      </w:pPr>
      <w:r>
        <w:t>What is the IP address of the new ARP table entry?</w:t>
      </w:r>
    </w:p>
    <w:p w14:paraId="63BD227E" w14:textId="77777777" w:rsidR="004B7968" w:rsidRDefault="004B7968" w:rsidP="004B7968">
      <w:pPr>
        <w:pStyle w:val="BodyTextL50"/>
        <w:spacing w:before="0"/>
      </w:pPr>
      <w:r>
        <w:t xml:space="preserve">  Internet Address      Physical Address      Type</w:t>
      </w:r>
    </w:p>
    <w:p w14:paraId="69E11B61" w14:textId="77777777" w:rsidR="004B7968" w:rsidRDefault="004B7968" w:rsidP="004B7968">
      <w:pPr>
        <w:pStyle w:val="BodyTextL50"/>
        <w:spacing w:before="0"/>
      </w:pPr>
      <w:r>
        <w:t xml:space="preserve">  172.16.31.1           00e0.f7b1.8901        dynamic</w:t>
      </w:r>
    </w:p>
    <w:p w14:paraId="7BE44FBF" w14:textId="77777777" w:rsidR="004B7968" w:rsidRDefault="004B7968" w:rsidP="004B7968">
      <w:pPr>
        <w:pStyle w:val="BodyTextL50"/>
        <w:spacing w:before="0"/>
      </w:pPr>
      <w:r>
        <w:t xml:space="preserve">  172.16.31.3           0060.7036.2849        dynamic</w:t>
      </w:r>
    </w:p>
    <w:p w14:paraId="42839D5F" w14:textId="00D447BB" w:rsidR="004B7968" w:rsidRDefault="004B7968" w:rsidP="004B7968">
      <w:pPr>
        <w:pStyle w:val="BodyTextL50"/>
        <w:spacing w:before="0"/>
      </w:pPr>
      <w:r>
        <w:t xml:space="preserve">  172.16.31.4           0002.1640.8d75        dynamic</w:t>
      </w:r>
    </w:p>
    <w:p w14:paraId="05B2A847" w14:textId="77777777" w:rsidR="002A333C" w:rsidRDefault="002A333C" w:rsidP="002A333C">
      <w:pPr>
        <w:pStyle w:val="AnswerLineL50"/>
      </w:pPr>
      <w:r>
        <w:t>Type your answers here.</w:t>
      </w:r>
    </w:p>
    <w:p w14:paraId="227038BB" w14:textId="77777777" w:rsidR="007B3B8D" w:rsidRDefault="007B3B8D" w:rsidP="002A333C">
      <w:pPr>
        <w:pStyle w:val="SubStepAlpha"/>
      </w:pPr>
      <w:r>
        <w:t xml:space="preserve">Enter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</w:t>
      </w:r>
    </w:p>
    <w:p w14:paraId="463D18FA" w14:textId="77777777" w:rsidR="005B0A7A" w:rsidRDefault="007B3B8D" w:rsidP="005B0A7A">
      <w:pPr>
        <w:pStyle w:val="SubStepAlpha"/>
      </w:pPr>
      <w:r>
        <w:t>R</w:t>
      </w:r>
      <w:r w:rsidR="005B0A7A">
        <w:t>epeat the ping to 10.10.10.1.</w:t>
      </w:r>
    </w:p>
    <w:p w14:paraId="30F40DC1" w14:textId="77777777" w:rsidR="005B0A7A" w:rsidRDefault="005B0A7A" w:rsidP="005B0A7A">
      <w:pPr>
        <w:pStyle w:val="Heading4"/>
      </w:pPr>
      <w:r>
        <w:t>Question:</w:t>
      </w:r>
    </w:p>
    <w:p w14:paraId="1DC08446" w14:textId="77777777" w:rsidR="005B0A7A" w:rsidRDefault="007B3B8D" w:rsidP="005B0A7A">
      <w:pPr>
        <w:pStyle w:val="BodyTextL50"/>
        <w:spacing w:before="0"/>
      </w:pPr>
      <w:r>
        <w:t>How many PDUs appear</w:t>
      </w:r>
      <w:r w:rsidR="005B0A7A">
        <w:t>?</w:t>
      </w:r>
    </w:p>
    <w:p w14:paraId="3978742B" w14:textId="551C429E" w:rsidR="00BF39DD" w:rsidRDefault="00E35E9C" w:rsidP="00E35E9C">
      <w:pPr>
        <w:pStyle w:val="BodyTextL50"/>
        <w:spacing w:before="0"/>
      </w:pPr>
      <w:r>
        <w:t>2 PDU: ARP and ICMP</w:t>
      </w:r>
    </w:p>
    <w:p w14:paraId="74B68A3D" w14:textId="2D5D0EC1" w:rsidR="00E35E9C" w:rsidRDefault="00E35E9C" w:rsidP="00E35E9C">
      <w:pPr>
        <w:pStyle w:val="BodyTextL50"/>
        <w:spacing w:before="0"/>
        <w:ind w:left="0"/>
      </w:pPr>
    </w:p>
    <w:p w14:paraId="5F1F50BE" w14:textId="77777777" w:rsidR="00C7548E" w:rsidRDefault="00C7548E" w:rsidP="005B0A7A">
      <w:pPr>
        <w:pStyle w:val="BodyTextL50"/>
        <w:spacing w:before="0"/>
      </w:pPr>
    </w:p>
    <w:p w14:paraId="7D9F3F20" w14:textId="77777777" w:rsidR="005B0A7A" w:rsidRDefault="005B0A7A" w:rsidP="005B0A7A">
      <w:pPr>
        <w:pStyle w:val="AnswerLineL50"/>
      </w:pPr>
      <w:r>
        <w:t>Type your answers here.</w:t>
      </w:r>
    </w:p>
    <w:p w14:paraId="4B6494C3" w14:textId="77777777" w:rsidR="005C7D2E" w:rsidRPr="005C7D2E" w:rsidRDefault="005C7D2E" w:rsidP="005C7D2E">
      <w:pPr>
        <w:pStyle w:val="ConfigWindow"/>
      </w:pPr>
      <w:r w:rsidRPr="005C7D2E">
        <w:t>Close a command prompt</w:t>
      </w:r>
    </w:p>
    <w:p w14:paraId="6CABDB19" w14:textId="77777777" w:rsidR="005B0A7A" w:rsidRDefault="007B3B8D" w:rsidP="00DC2734">
      <w:pPr>
        <w:pStyle w:val="SubStepAlpha"/>
        <w:spacing w:before="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 w:rsidR="005B0A7A">
        <w:t>.</w:t>
      </w:r>
    </w:p>
    <w:p w14:paraId="18013B41" w14:textId="77777777" w:rsidR="005B0A7A" w:rsidRDefault="005B0A7A" w:rsidP="005B0A7A">
      <w:pPr>
        <w:pStyle w:val="Heading4"/>
      </w:pPr>
      <w:r>
        <w:t>Question:</w:t>
      </w:r>
    </w:p>
    <w:p w14:paraId="024AF91F" w14:textId="77777777" w:rsidR="005B0A7A" w:rsidRDefault="007B3B8D" w:rsidP="005B0A7A">
      <w:pPr>
        <w:pStyle w:val="BodyTextL50"/>
        <w:spacing w:before="0"/>
      </w:pPr>
      <w:r>
        <w:t>What is the target destination IP destination address of the ARP request?</w:t>
      </w:r>
    </w:p>
    <w:p w14:paraId="016A304D" w14:textId="294663D9" w:rsidR="00D30F91" w:rsidRDefault="00F84376" w:rsidP="005B0A7A">
      <w:pPr>
        <w:pStyle w:val="BodyTextL50"/>
        <w:spacing w:before="0"/>
      </w:pPr>
      <w:r w:rsidRPr="00F84376">
        <w:t>TARGET IP:172.16.31.1</w:t>
      </w:r>
    </w:p>
    <w:p w14:paraId="1143B8D6" w14:textId="77777777" w:rsidR="005B0A7A" w:rsidRDefault="005B0A7A" w:rsidP="005B0A7A">
      <w:pPr>
        <w:pStyle w:val="AnswerLineL50"/>
      </w:pPr>
      <w:r>
        <w:t>Type your answers here.</w:t>
      </w:r>
    </w:p>
    <w:p w14:paraId="753B4EC6" w14:textId="77777777" w:rsidR="005B0A7A" w:rsidRDefault="007B3B8D" w:rsidP="005B0A7A">
      <w:pPr>
        <w:pStyle w:val="SubStepAlpha"/>
      </w:pPr>
      <w:r>
        <w:t>The destination IP address is not 10.10.10.1.</w:t>
      </w:r>
    </w:p>
    <w:p w14:paraId="7F49F817" w14:textId="77777777" w:rsidR="005B0A7A" w:rsidRDefault="005B0A7A" w:rsidP="005B0A7A">
      <w:pPr>
        <w:pStyle w:val="Heading4"/>
      </w:pPr>
      <w:r>
        <w:t>Question:</w:t>
      </w:r>
    </w:p>
    <w:p w14:paraId="53BF756D" w14:textId="77777777" w:rsidR="005B0A7A" w:rsidRDefault="007B3B8D" w:rsidP="005B0A7A">
      <w:pPr>
        <w:pStyle w:val="BodyTextL50"/>
        <w:spacing w:before="0"/>
      </w:pPr>
      <w:r>
        <w:t>Why?</w:t>
      </w:r>
    </w:p>
    <w:p w14:paraId="6F898057" w14:textId="57F51ED9" w:rsidR="00F84376" w:rsidRDefault="00F84376" w:rsidP="005B0A7A">
      <w:pPr>
        <w:pStyle w:val="BodyTextL50"/>
        <w:spacing w:before="0"/>
      </w:pPr>
      <w:r>
        <w:t xml:space="preserve">Because since </w:t>
      </w:r>
      <w:r w:rsidR="006439A5">
        <w:t>it is a remote host the PDU will sent to Default gateway (Router1) IP instead.</w:t>
      </w:r>
    </w:p>
    <w:p w14:paraId="7308C62A" w14:textId="77777777" w:rsidR="005B0A7A" w:rsidRDefault="005B0A7A" w:rsidP="005B0A7A">
      <w:pPr>
        <w:pStyle w:val="AnswerLineL50"/>
      </w:pPr>
      <w:r>
        <w:t>Type your answers here.</w:t>
      </w:r>
    </w:p>
    <w:p w14:paraId="513DB91A" w14:textId="77777777" w:rsidR="007B3B8D" w:rsidRDefault="007B3B8D" w:rsidP="005B0A7A">
      <w:pPr>
        <w:pStyle w:val="Heading3"/>
      </w:pPr>
      <w:r>
        <w:t>Examine the ARP table on Router1.</w:t>
      </w:r>
    </w:p>
    <w:p w14:paraId="47F30897" w14:textId="77777777"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14:paraId="519D6325" w14:textId="77777777"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14:paraId="1DF15790" w14:textId="77777777" w:rsidR="005B0A7A" w:rsidRDefault="005B0A7A" w:rsidP="005B0A7A">
      <w:pPr>
        <w:pStyle w:val="Heading4"/>
      </w:pPr>
      <w:r>
        <w:t>Question:</w:t>
      </w:r>
    </w:p>
    <w:p w14:paraId="4EB8EFFA" w14:textId="77777777"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14:paraId="15561B62" w14:textId="4020D344" w:rsidR="00995FEC" w:rsidRDefault="00995FEC" w:rsidP="005B0A7A">
      <w:pPr>
        <w:pStyle w:val="BodyTextL50"/>
        <w:spacing w:before="0"/>
      </w:pPr>
      <w:r>
        <w:t>There is no MAC Address</w:t>
      </w:r>
    </w:p>
    <w:p w14:paraId="27DB1A4C" w14:textId="77777777" w:rsidR="005B0A7A" w:rsidRDefault="005B0A7A" w:rsidP="005B0A7A">
      <w:pPr>
        <w:pStyle w:val="AnswerLineL50"/>
      </w:pPr>
      <w:r>
        <w:t>Type your answers here.</w:t>
      </w:r>
    </w:p>
    <w:p w14:paraId="79EC9D3B" w14:textId="77777777" w:rsidR="005B0A7A" w:rsidRDefault="007B3B8D" w:rsidP="005B0A7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arp</w:t>
      </w:r>
      <w:proofErr w:type="spellEnd"/>
      <w:r w:rsidRPr="00A41807">
        <w:t xml:space="preserve"> </w:t>
      </w:r>
      <w:r>
        <w:t>command.</w:t>
      </w:r>
    </w:p>
    <w:p w14:paraId="0558CC8F" w14:textId="77777777" w:rsidR="005B0A7A" w:rsidRDefault="005B0A7A" w:rsidP="005B0A7A">
      <w:pPr>
        <w:pStyle w:val="Heading4"/>
      </w:pPr>
      <w:r>
        <w:t>Questions:</w:t>
      </w:r>
    </w:p>
    <w:p w14:paraId="3AAC419F" w14:textId="77777777" w:rsidR="005B0A7A" w:rsidRDefault="007B3B8D" w:rsidP="005B0A7A">
      <w:pPr>
        <w:pStyle w:val="BodyTextL50"/>
        <w:spacing w:before="0"/>
      </w:pPr>
      <w:r>
        <w:t xml:space="preserve">Is there an entry for </w:t>
      </w:r>
      <w:r>
        <w:rPr>
          <w:b/>
        </w:rPr>
        <w:t>172.16.31.2</w:t>
      </w:r>
      <w:r>
        <w:t>?</w:t>
      </w:r>
    </w:p>
    <w:p w14:paraId="7B863561" w14:textId="5CADF531" w:rsidR="00754BE6" w:rsidRDefault="00754BE6" w:rsidP="005B0A7A">
      <w:pPr>
        <w:pStyle w:val="BodyTextL50"/>
        <w:spacing w:before="0"/>
      </w:pPr>
      <w:r>
        <w:t xml:space="preserve">Yes. </w:t>
      </w:r>
    </w:p>
    <w:p w14:paraId="561BC495" w14:textId="77777777" w:rsidR="00856346" w:rsidRPr="00856346" w:rsidRDefault="00856346" w:rsidP="00856346">
      <w:pPr>
        <w:pStyle w:val="BodyTextL50"/>
        <w:spacing w:before="0"/>
        <w:rPr>
          <w:lang w:val="en-CA"/>
        </w:rPr>
      </w:pPr>
      <w:r w:rsidRPr="00856346">
        <w:rPr>
          <w:lang w:val="en-CA"/>
        </w:rPr>
        <w:t xml:space="preserve">Protocol  Address          Age (min)  Hardware </w:t>
      </w:r>
      <w:proofErr w:type="spellStart"/>
      <w:r w:rsidRPr="00856346">
        <w:rPr>
          <w:lang w:val="en-CA"/>
        </w:rPr>
        <w:t>Addr</w:t>
      </w:r>
      <w:proofErr w:type="spellEnd"/>
      <w:r w:rsidRPr="00856346">
        <w:rPr>
          <w:lang w:val="en-CA"/>
        </w:rPr>
        <w:t xml:space="preserve">   Type   Interface</w:t>
      </w:r>
    </w:p>
    <w:p w14:paraId="02516B6A" w14:textId="77777777" w:rsidR="00856346" w:rsidRPr="00856346" w:rsidRDefault="00856346" w:rsidP="00856346">
      <w:pPr>
        <w:pStyle w:val="BodyTextL50"/>
        <w:spacing w:before="0"/>
        <w:rPr>
          <w:lang w:val="es-ES"/>
        </w:rPr>
      </w:pPr>
      <w:r w:rsidRPr="00856346">
        <w:rPr>
          <w:lang w:val="es-ES"/>
        </w:rPr>
        <w:t>Internet  172.16.31.1             -   00E0.F7B1.8901  ARPA   GigabitEthernet0/0</w:t>
      </w:r>
    </w:p>
    <w:p w14:paraId="710BEEA8" w14:textId="08926879" w:rsidR="00754BE6" w:rsidRPr="00754BE6" w:rsidRDefault="00856346" w:rsidP="00856346">
      <w:pPr>
        <w:pStyle w:val="BodyTextL50"/>
        <w:spacing w:before="0"/>
        <w:rPr>
          <w:lang w:val="es-ES"/>
        </w:rPr>
      </w:pPr>
      <w:r w:rsidRPr="00856346">
        <w:rPr>
          <w:lang w:val="es-ES"/>
        </w:rPr>
        <w:t>Internet  172.16.31.2             11  000C.85CC.1DA7  ARPA   GigabitEthernet0/0</w:t>
      </w:r>
    </w:p>
    <w:p w14:paraId="7D5E4906" w14:textId="77777777" w:rsidR="005B0A7A" w:rsidRDefault="005B0A7A" w:rsidP="005B0A7A">
      <w:pPr>
        <w:pStyle w:val="AnswerLineL50"/>
      </w:pPr>
      <w:r>
        <w:t>Type your answers here.</w:t>
      </w:r>
    </w:p>
    <w:p w14:paraId="0110222A" w14:textId="77777777" w:rsidR="005B0A7A" w:rsidRDefault="007B3B8D" w:rsidP="005B0A7A">
      <w:pPr>
        <w:pStyle w:val="BodyTextL50"/>
      </w:pPr>
      <w:r>
        <w:lastRenderedPageBreak/>
        <w:t>What happens to the first ping in a situation where the router responds to the ARP request?</w:t>
      </w:r>
    </w:p>
    <w:p w14:paraId="01D4F9AC" w14:textId="77777777" w:rsidR="00AE6F2C" w:rsidRPr="00AE6F2C" w:rsidRDefault="00AE6F2C" w:rsidP="00AE6F2C">
      <w:pPr>
        <w:pStyle w:val="AnswerLineL50"/>
        <w:rPr>
          <w:b w:val="0"/>
          <w:i w:val="0"/>
          <w:color w:val="auto"/>
        </w:rPr>
      </w:pPr>
      <w:r w:rsidRPr="00AE6F2C">
        <w:rPr>
          <w:b w:val="0"/>
          <w:i w:val="0"/>
          <w:color w:val="auto"/>
        </w:rPr>
        <w:t>If the ARP cache has the information already the first ping will be successful.</w:t>
      </w:r>
    </w:p>
    <w:p w14:paraId="62FB4C38" w14:textId="627ADC60" w:rsidR="005B0A7A" w:rsidRDefault="00AE6F2C" w:rsidP="00AE6F2C">
      <w:pPr>
        <w:pStyle w:val="AnswerLineL50"/>
      </w:pPr>
      <w:r w:rsidRPr="00AE6F2C">
        <w:rPr>
          <w:b w:val="0"/>
          <w:i w:val="0"/>
          <w:color w:val="auto"/>
        </w:rPr>
        <w:t xml:space="preserve">In case the ARP table has no information the first ping is discarded because there is no MAC address associated with the IP. So first they need the </w:t>
      </w:r>
      <w:proofErr w:type="spellStart"/>
      <w:r w:rsidRPr="00AE6F2C">
        <w:rPr>
          <w:b w:val="0"/>
          <w:i w:val="0"/>
          <w:color w:val="auto"/>
        </w:rPr>
        <w:t>arp</w:t>
      </w:r>
      <w:proofErr w:type="spellEnd"/>
      <w:r w:rsidRPr="00AE6F2C">
        <w:rPr>
          <w:b w:val="0"/>
          <w:i w:val="0"/>
          <w:color w:val="auto"/>
        </w:rPr>
        <w:t xml:space="preserve"> request answered so the ping can be </w:t>
      </w:r>
      <w:proofErr w:type="spellStart"/>
      <w:r w:rsidRPr="00AE6F2C">
        <w:rPr>
          <w:b w:val="0"/>
          <w:i w:val="0"/>
          <w:color w:val="auto"/>
        </w:rPr>
        <w:t>successful.</w:t>
      </w:r>
      <w:r w:rsidR="005B0A7A">
        <w:t>Type</w:t>
      </w:r>
      <w:proofErr w:type="spellEnd"/>
      <w:r w:rsidR="005B0A7A">
        <w:t xml:space="preserve"> your answers here.</w:t>
      </w:r>
    </w:p>
    <w:p w14:paraId="0E04FC36" w14:textId="77777777"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FF8C" w14:textId="77777777" w:rsidR="000B1B13" w:rsidRDefault="000B1B13" w:rsidP="00710659">
      <w:pPr>
        <w:spacing w:after="0" w:line="240" w:lineRule="auto"/>
      </w:pPr>
      <w:r>
        <w:separator/>
      </w:r>
    </w:p>
    <w:p w14:paraId="5BB14D83" w14:textId="77777777" w:rsidR="000B1B13" w:rsidRDefault="000B1B13"/>
  </w:endnote>
  <w:endnote w:type="continuationSeparator" w:id="0">
    <w:p w14:paraId="223CCEFA" w14:textId="77777777" w:rsidR="000B1B13" w:rsidRDefault="000B1B13" w:rsidP="00710659">
      <w:pPr>
        <w:spacing w:after="0" w:line="240" w:lineRule="auto"/>
      </w:pPr>
      <w:r>
        <w:continuationSeparator/>
      </w:r>
    </w:p>
    <w:p w14:paraId="11DD07F1" w14:textId="77777777" w:rsidR="000B1B13" w:rsidRDefault="000B1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A8C8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0178" w14:textId="77389303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F12C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A52A" w14:textId="693FB491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F12CF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18A5" w14:textId="77777777" w:rsidR="000B1B13" w:rsidRDefault="000B1B13" w:rsidP="00710659">
      <w:pPr>
        <w:spacing w:after="0" w:line="240" w:lineRule="auto"/>
      </w:pPr>
      <w:r>
        <w:separator/>
      </w:r>
    </w:p>
    <w:p w14:paraId="43735AB1" w14:textId="77777777" w:rsidR="000B1B13" w:rsidRDefault="000B1B13"/>
  </w:footnote>
  <w:footnote w:type="continuationSeparator" w:id="0">
    <w:p w14:paraId="15420526" w14:textId="77777777" w:rsidR="000B1B13" w:rsidRDefault="000B1B13" w:rsidP="00710659">
      <w:pPr>
        <w:spacing w:after="0" w:line="240" w:lineRule="auto"/>
      </w:pPr>
      <w:r>
        <w:continuationSeparator/>
      </w:r>
    </w:p>
    <w:p w14:paraId="20CC4EDC" w14:textId="77777777" w:rsidR="000B1B13" w:rsidRDefault="000B1B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79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9E92AE" w14:textId="77777777"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143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BE1055A" wp14:editId="129733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2825833">
    <w:abstractNumId w:val="7"/>
  </w:num>
  <w:num w:numId="2" w16cid:durableId="404373544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28036657">
    <w:abstractNumId w:val="3"/>
  </w:num>
  <w:num w:numId="4" w16cid:durableId="14092586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78318689">
    <w:abstractNumId w:val="4"/>
  </w:num>
  <w:num w:numId="6" w16cid:durableId="2052001335">
    <w:abstractNumId w:val="0"/>
  </w:num>
  <w:num w:numId="7" w16cid:durableId="745110091">
    <w:abstractNumId w:val="1"/>
  </w:num>
  <w:num w:numId="8" w16cid:durableId="167360252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18634388">
    <w:abstractNumId w:val="4"/>
  </w:num>
  <w:num w:numId="10" w16cid:durableId="11904174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87813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 w16cid:durableId="1490437046">
    <w:abstractNumId w:val="9"/>
  </w:num>
  <w:num w:numId="13" w16cid:durableId="7865043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1658922506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071736617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7869738">
    <w:abstractNumId w:val="2"/>
  </w:num>
  <w:num w:numId="17" w16cid:durableId="1215701415">
    <w:abstractNumId w:val="8"/>
  </w:num>
  <w:num w:numId="18" w16cid:durableId="7013990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1180110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3"/>
    <w:rsid w:val="000B2344"/>
    <w:rsid w:val="000B3D37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2CF"/>
    <w:rsid w:val="002F45FF"/>
    <w:rsid w:val="002F66D3"/>
    <w:rsid w:val="002F6D17"/>
    <w:rsid w:val="00302887"/>
    <w:rsid w:val="003056EB"/>
    <w:rsid w:val="00306DD2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AAC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E66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B6F66"/>
    <w:rsid w:val="004B7968"/>
    <w:rsid w:val="004C0909"/>
    <w:rsid w:val="004C3F97"/>
    <w:rsid w:val="004D01F2"/>
    <w:rsid w:val="004D2CED"/>
    <w:rsid w:val="004D3339"/>
    <w:rsid w:val="004D353F"/>
    <w:rsid w:val="004D36D7"/>
    <w:rsid w:val="004D682B"/>
    <w:rsid w:val="004E4D2C"/>
    <w:rsid w:val="004E6152"/>
    <w:rsid w:val="004F344A"/>
    <w:rsid w:val="004F4EC3"/>
    <w:rsid w:val="00502ACC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48CE"/>
    <w:rsid w:val="006131CE"/>
    <w:rsid w:val="0061336B"/>
    <w:rsid w:val="00617D6E"/>
    <w:rsid w:val="00620ED5"/>
    <w:rsid w:val="00622D61"/>
    <w:rsid w:val="00624198"/>
    <w:rsid w:val="00636C28"/>
    <w:rsid w:val="006428E5"/>
    <w:rsid w:val="006439A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228"/>
    <w:rsid w:val="007267CF"/>
    <w:rsid w:val="00731F3F"/>
    <w:rsid w:val="00733BAB"/>
    <w:rsid w:val="0073604C"/>
    <w:rsid w:val="007436BF"/>
    <w:rsid w:val="007443E9"/>
    <w:rsid w:val="00745DCE"/>
    <w:rsid w:val="00752471"/>
    <w:rsid w:val="00753D89"/>
    <w:rsid w:val="00753DDA"/>
    <w:rsid w:val="00754A6E"/>
    <w:rsid w:val="00754BE6"/>
    <w:rsid w:val="007550F9"/>
    <w:rsid w:val="007553D8"/>
    <w:rsid w:val="00755C9B"/>
    <w:rsid w:val="00760FE4"/>
    <w:rsid w:val="007636C2"/>
    <w:rsid w:val="00763D8B"/>
    <w:rsid w:val="007657F6"/>
    <w:rsid w:val="00765E47"/>
    <w:rsid w:val="0076748B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11CB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346"/>
    <w:rsid w:val="00856EBD"/>
    <w:rsid w:val="00857CF6"/>
    <w:rsid w:val="008600A4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E99"/>
    <w:rsid w:val="009400C3"/>
    <w:rsid w:val="00942299"/>
    <w:rsid w:val="009453F7"/>
    <w:rsid w:val="009476C0"/>
    <w:rsid w:val="00963E34"/>
    <w:rsid w:val="00964DFA"/>
    <w:rsid w:val="009663EA"/>
    <w:rsid w:val="00970A69"/>
    <w:rsid w:val="0098155C"/>
    <w:rsid w:val="00981CCA"/>
    <w:rsid w:val="00983B77"/>
    <w:rsid w:val="00995FEC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6B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37F6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742"/>
    <w:rsid w:val="00AD04F2"/>
    <w:rsid w:val="00AD4578"/>
    <w:rsid w:val="00AD68E9"/>
    <w:rsid w:val="00AE56C0"/>
    <w:rsid w:val="00AE6F2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47AA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E19"/>
    <w:rsid w:val="00BB73FF"/>
    <w:rsid w:val="00BB7688"/>
    <w:rsid w:val="00BC7423"/>
    <w:rsid w:val="00BC7CAC"/>
    <w:rsid w:val="00BD5760"/>
    <w:rsid w:val="00BD6D76"/>
    <w:rsid w:val="00BE56B3"/>
    <w:rsid w:val="00BE676D"/>
    <w:rsid w:val="00BF04E8"/>
    <w:rsid w:val="00BF16BF"/>
    <w:rsid w:val="00BF39DD"/>
    <w:rsid w:val="00BF4D1F"/>
    <w:rsid w:val="00BF76BE"/>
    <w:rsid w:val="00C02A73"/>
    <w:rsid w:val="00C0430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3A2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548E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20B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0F91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35E9C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F0A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4376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  <w:rsid w:val="03FE1A51"/>
    <w:rsid w:val="0599EAB2"/>
    <w:rsid w:val="05AFB910"/>
    <w:rsid w:val="0B1EB78F"/>
    <w:rsid w:val="0CBA87F0"/>
    <w:rsid w:val="0FA9539B"/>
    <w:rsid w:val="1AE46B0F"/>
    <w:rsid w:val="332B165C"/>
    <w:rsid w:val="3D2AC5B1"/>
    <w:rsid w:val="47CF1EA4"/>
    <w:rsid w:val="553F7B4E"/>
    <w:rsid w:val="67CEF203"/>
    <w:rsid w:val="6BCF978E"/>
    <w:rsid w:val="7AA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9282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320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320B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320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C320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C320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320B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320B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320B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320B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320B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320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320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C320B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320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C320B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C320B"/>
    <w:pPr>
      <w:ind w:left="720"/>
    </w:pPr>
  </w:style>
  <w:style w:type="paragraph" w:styleId="Header">
    <w:name w:val="header"/>
    <w:basedOn w:val="Normal"/>
    <w:link w:val="HeaderChar"/>
    <w:unhideWhenUsed/>
    <w:rsid w:val="00CC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320B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C320B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C320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20B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C320B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C320B"/>
  </w:style>
  <w:style w:type="table" w:styleId="TableGrid">
    <w:name w:val="Table Grid"/>
    <w:basedOn w:val="TableNormal"/>
    <w:uiPriority w:val="59"/>
    <w:rsid w:val="00CC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C320B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C320B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C320B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C320B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320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C320B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C320B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C320B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C320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C320B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C320B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C320B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C320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320B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C320B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320B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CC320B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C32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C320B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C320B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C320B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C320B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C320B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C320B"/>
    <w:rPr>
      <w:color w:val="EE0000"/>
    </w:rPr>
  </w:style>
  <w:style w:type="paragraph" w:customStyle="1" w:styleId="BodyTextL25Bold">
    <w:name w:val="Body Text L25 Bold"/>
    <w:basedOn w:val="BodyTextL25"/>
    <w:qFormat/>
    <w:rsid w:val="00CC320B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320B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C32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3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3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320B"/>
    <w:rPr>
      <w:b/>
      <w:bCs/>
    </w:rPr>
  </w:style>
  <w:style w:type="paragraph" w:customStyle="1" w:styleId="ReflectionQ">
    <w:name w:val="Reflection Q"/>
    <w:basedOn w:val="BodyTextL25"/>
    <w:qFormat/>
    <w:rsid w:val="00CC320B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C320B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C320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C320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C320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C320B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320B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320B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C320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320B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C320B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320B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C320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C320B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C320B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C320B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C320B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C320B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C320B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C320B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C320B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C3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320B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C320B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C320B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C320B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C320B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C320B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C320B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C320B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C320B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C320B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C320B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C320B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C320B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C320B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C320B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C320B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C320B"/>
    <w:rPr>
      <w:b/>
    </w:rPr>
  </w:style>
  <w:style w:type="character" w:customStyle="1" w:styleId="CMDChar">
    <w:name w:val="CMD Char"/>
    <w:basedOn w:val="DefaultParagraphFont"/>
    <w:link w:val="CMD"/>
    <w:rsid w:val="00CC320B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C320B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C320B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320B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CC320B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CC320B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CC320B"/>
    <w:rPr>
      <w:color w:val="EE0000"/>
    </w:rPr>
  </w:style>
  <w:style w:type="character" w:customStyle="1" w:styleId="CMDRedChar">
    <w:name w:val="CMD Red Char"/>
    <w:basedOn w:val="CMDChar"/>
    <w:link w:val="CMDRed"/>
    <w:rsid w:val="00CC320B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C320B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C320B"/>
    <w:rPr>
      <w:szCs w:val="22"/>
    </w:rPr>
  </w:style>
  <w:style w:type="character" w:customStyle="1" w:styleId="CMDOutputChar">
    <w:name w:val="CMD Output Char"/>
    <w:basedOn w:val="BodyTextL25Char"/>
    <w:link w:val="CMDOutput"/>
    <w:rsid w:val="00CC320B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C320B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C320B"/>
  </w:style>
  <w:style w:type="paragraph" w:customStyle="1" w:styleId="TableAnswer">
    <w:name w:val="Table Answer"/>
    <w:basedOn w:val="TableText"/>
    <w:qFormat/>
    <w:rsid w:val="00CC320B"/>
  </w:style>
  <w:style w:type="character" w:customStyle="1" w:styleId="Heading2Gray">
    <w:name w:val="Heading 2 Gray"/>
    <w:basedOn w:val="Heading2Char"/>
    <w:uiPriority w:val="1"/>
    <w:qFormat/>
    <w:rsid w:val="00CC320B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C320B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C320B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C320B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C320B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C320B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C320B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C320B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A3E5C"/>
    <w:rsid w:val="00315DE5"/>
    <w:rsid w:val="0032459B"/>
    <w:rsid w:val="00495B64"/>
    <w:rsid w:val="0057325D"/>
    <w:rsid w:val="00852A53"/>
    <w:rsid w:val="008D713F"/>
    <w:rsid w:val="0094338B"/>
    <w:rsid w:val="00A93915"/>
    <w:rsid w:val="00C42332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4F5DE-8DD8-4D25-AF56-D0FA0DDB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64</TotalTime>
  <Pages>5</Pages>
  <Words>1042</Words>
  <Characters>5348</Characters>
  <Application>Microsoft Office Word</Application>
  <DocSecurity>0</DocSecurity>
  <Lines>205</Lines>
  <Paragraphs>228</Paragraphs>
  <ScaleCrop>false</ScaleCrop>
  <Company>Cisco Systems, Inc.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description>2013</dc:description>
  <cp:lastModifiedBy>Motta Lopes Rodrigues Silva, Yuri</cp:lastModifiedBy>
  <cp:revision>46</cp:revision>
  <cp:lastPrinted>2021-01-05T19:37:00Z</cp:lastPrinted>
  <dcterms:created xsi:type="dcterms:W3CDTF">2019-09-23T16:57:00Z</dcterms:created>
  <dcterms:modified xsi:type="dcterms:W3CDTF">2023-10-19T00:21:00Z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76c42ec36273960b7bfd2d4d2d61dc29f5b8c6ed7a101b6194ef8b3c444f08c5</vt:lpwstr>
  </property>
</Properties>
</file>